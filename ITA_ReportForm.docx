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1404B" w14:textId="0AAF266B" w:rsidR="00E81978" w:rsidRPr="00C20A17" w:rsidRDefault="00F21DFB">
      <w:pPr>
        <w:pStyle w:val="ab"/>
        <w:rPr>
          <w:noProof/>
          <w:lang w:val="en-US"/>
        </w:rPr>
      </w:pPr>
      <w:sdt>
        <w:sdtPr>
          <w:rPr>
            <w:noProof/>
          </w:rPr>
          <w:alias w:val="Заголовок:"/>
          <w:tag w:val="Заголовок:"/>
          <w:id w:val="726351117"/>
          <w:placeholder>
            <w:docPart w:val="C8586CF077E74CA6832F672B613CF6F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22938">
            <w:rPr>
              <w:noProof/>
              <w:lang w:val="en-AU"/>
            </w:rPr>
            <w:t>Proekt odnogo uzbeka i dvuh futbolistov</w:t>
          </w:r>
        </w:sdtContent>
      </w:sdt>
    </w:p>
    <w:p w14:paraId="5F7C5091" w14:textId="1B2DF518" w:rsidR="00B823AA" w:rsidRPr="00C22938" w:rsidRDefault="00C22938" w:rsidP="00B823AA">
      <w:pPr>
        <w:pStyle w:val="210"/>
        <w:rPr>
          <w:noProof/>
          <w:lang w:val="en-US"/>
        </w:rPr>
      </w:pPr>
      <w:r>
        <w:rPr>
          <w:noProof/>
          <w:lang w:val="en-US"/>
        </w:rPr>
        <w:t xml:space="preserve">Eto </w:t>
      </w:r>
      <w:r>
        <w:rPr>
          <w:b/>
          <w:bCs/>
          <w:noProof/>
          <w:u w:val="single"/>
          <w:lang w:val="en-US"/>
        </w:rPr>
        <w:t xml:space="preserve">nash </w:t>
      </w:r>
      <w:r>
        <w:rPr>
          <w:noProof/>
          <w:lang w:val="en-US"/>
        </w:rPr>
        <w:t>report form</w:t>
      </w:r>
    </w:p>
    <w:p w14:paraId="3F2BA3EA" w14:textId="77777777" w:rsidR="00E81978" w:rsidRPr="00C20A17" w:rsidRDefault="00E81978" w:rsidP="00B823AA">
      <w:pPr>
        <w:pStyle w:val="210"/>
        <w:rPr>
          <w:noProof/>
          <w:lang w:val="en-US"/>
        </w:rPr>
      </w:pPr>
    </w:p>
    <w:p w14:paraId="083C2EAA" w14:textId="2BFDEEAF" w:rsidR="00E81978" w:rsidRDefault="00C22938">
      <w:pPr>
        <w:pStyle w:val="ab"/>
        <w:rPr>
          <w:noProof/>
          <w:lang w:val="en-US"/>
        </w:rPr>
      </w:pPr>
      <w:r w:rsidRPr="00C22938">
        <w:rPr>
          <w:noProof/>
          <w:highlight w:val="cyan"/>
          <w:lang w:val="en-US"/>
        </w:rPr>
        <w:t>Igamberdiev Asadulla</w:t>
      </w:r>
    </w:p>
    <w:p w14:paraId="47BA83CB" w14:textId="3615D5E0" w:rsidR="00C22938" w:rsidRDefault="00C22938">
      <w:pPr>
        <w:pStyle w:val="ab"/>
        <w:rPr>
          <w:noProof/>
          <w:lang w:val="en-US"/>
        </w:rPr>
      </w:pPr>
      <w:r w:rsidRPr="00C22938">
        <w:rPr>
          <w:noProof/>
          <w:highlight w:val="darkCyan"/>
          <w:lang w:val="en-US"/>
        </w:rPr>
        <w:t>Neimatov Shohjahon</w:t>
      </w:r>
    </w:p>
    <w:p w14:paraId="789FE03A" w14:textId="1893EDC4" w:rsidR="00C22938" w:rsidRPr="00C22938" w:rsidRDefault="00C22938">
      <w:pPr>
        <w:pStyle w:val="ab"/>
        <w:rPr>
          <w:noProof/>
          <w:color w:val="FF0000"/>
          <w:lang w:val="en-US"/>
        </w:rPr>
      </w:pPr>
      <w:r w:rsidRPr="00C22938">
        <w:rPr>
          <w:noProof/>
          <w:highlight w:val="red"/>
          <w:lang w:val="en-US"/>
        </w:rPr>
        <w:t>Khamdamov Bosit</w:t>
      </w:r>
    </w:p>
    <w:p w14:paraId="07D6DD65" w14:textId="77777777" w:rsidR="00E81978" w:rsidRPr="00C20A17" w:rsidRDefault="00E81978" w:rsidP="00B823AA">
      <w:pPr>
        <w:pStyle w:val="210"/>
        <w:rPr>
          <w:noProof/>
          <w:lang w:val="en-US"/>
        </w:rPr>
      </w:pPr>
    </w:p>
    <w:p w14:paraId="58F8108E" w14:textId="77777777" w:rsidR="00027C5D" w:rsidRPr="00C20A17" w:rsidRDefault="00027C5D" w:rsidP="00027C5D">
      <w:pPr>
        <w:rPr>
          <w:lang w:val="en-US"/>
        </w:rPr>
      </w:pPr>
    </w:p>
    <w:p w14:paraId="3F9FFF83" w14:textId="77777777" w:rsidR="00027C5D" w:rsidRPr="00C20A17" w:rsidRDefault="00027C5D" w:rsidP="00027C5D">
      <w:pPr>
        <w:rPr>
          <w:lang w:val="en-US"/>
        </w:rPr>
      </w:pPr>
    </w:p>
    <w:p w14:paraId="781A1BF4" w14:textId="77777777" w:rsidR="00027C5D" w:rsidRPr="00C20A17" w:rsidRDefault="00027C5D" w:rsidP="00027C5D">
      <w:pPr>
        <w:rPr>
          <w:lang w:val="en-US"/>
        </w:rPr>
      </w:pPr>
    </w:p>
    <w:p w14:paraId="1CAF57E7" w14:textId="77777777" w:rsidR="00027C5D" w:rsidRPr="00C20A17" w:rsidRDefault="00027C5D" w:rsidP="00027C5D">
      <w:pPr>
        <w:rPr>
          <w:lang w:val="en-US"/>
        </w:rPr>
      </w:pPr>
    </w:p>
    <w:p w14:paraId="0DCC00ED" w14:textId="77777777" w:rsidR="00027C5D" w:rsidRPr="00C20A17" w:rsidRDefault="00027C5D" w:rsidP="00027C5D">
      <w:pPr>
        <w:rPr>
          <w:lang w:val="en-US"/>
        </w:rPr>
      </w:pPr>
    </w:p>
    <w:p w14:paraId="664C4CED" w14:textId="77777777" w:rsidR="00027C5D" w:rsidRPr="00C20A17" w:rsidRDefault="00027C5D" w:rsidP="00027C5D">
      <w:pPr>
        <w:rPr>
          <w:lang w:val="en-US"/>
        </w:rPr>
      </w:pPr>
    </w:p>
    <w:p w14:paraId="18300F38" w14:textId="77777777" w:rsidR="00027C5D" w:rsidRPr="00C20A17" w:rsidRDefault="00027C5D" w:rsidP="00027C5D">
      <w:pPr>
        <w:rPr>
          <w:lang w:val="en-US"/>
        </w:rPr>
      </w:pPr>
    </w:p>
    <w:p w14:paraId="06C49922" w14:textId="77777777" w:rsidR="00027C5D" w:rsidRPr="00C20A17" w:rsidRDefault="00027C5D" w:rsidP="00027C5D">
      <w:pPr>
        <w:tabs>
          <w:tab w:val="left" w:pos="3144"/>
        </w:tabs>
        <w:ind w:firstLine="0"/>
        <w:rPr>
          <w:noProof/>
          <w:lang w:val="en-US"/>
        </w:rPr>
      </w:pPr>
    </w:p>
    <w:p w14:paraId="3F337343" w14:textId="7387FAFB" w:rsidR="00027C5D" w:rsidRDefault="00C22938" w:rsidP="00027C5D">
      <w:pPr>
        <w:tabs>
          <w:tab w:val="left" w:pos="3144"/>
        </w:tabs>
        <w:ind w:firstLine="0"/>
        <w:jc w:val="center"/>
        <w:rPr>
          <w:lang w:val="en-US"/>
        </w:rPr>
      </w:pPr>
      <w:r>
        <w:rPr>
          <w:lang w:val="en-US"/>
        </w:rPr>
        <w:t>7.09.2022-15.09.2022</w:t>
      </w:r>
    </w:p>
    <w:p w14:paraId="33D996E0" w14:textId="77777777" w:rsidR="00027C5D" w:rsidRDefault="00027C5D" w:rsidP="00027C5D">
      <w:pPr>
        <w:tabs>
          <w:tab w:val="left" w:pos="3144"/>
        </w:tabs>
        <w:ind w:firstLine="0"/>
        <w:jc w:val="center"/>
        <w:rPr>
          <w:lang w:val="en-US"/>
        </w:rPr>
      </w:pPr>
      <w:r>
        <w:rPr>
          <w:lang w:val="en-US"/>
        </w:rPr>
        <w:t>IT Academy</w:t>
      </w:r>
    </w:p>
    <w:p w14:paraId="3D7DD86E" w14:textId="625198E6" w:rsidR="00027C5D" w:rsidRPr="00C22938" w:rsidRDefault="00027C5D" w:rsidP="00027C5D">
      <w:pPr>
        <w:tabs>
          <w:tab w:val="left" w:pos="3144"/>
        </w:tabs>
        <w:ind w:firstLine="0"/>
        <w:jc w:val="center"/>
      </w:pPr>
      <w:r>
        <w:rPr>
          <w:lang w:val="en-US"/>
        </w:rPr>
        <w:lastRenderedPageBreak/>
        <w:t>Group</w:t>
      </w:r>
      <w:r w:rsidRPr="00C22938">
        <w:t xml:space="preserve">: </w:t>
      </w:r>
      <w:r w:rsidR="0083344E" w:rsidRPr="0083344E">
        <w:rPr>
          <w:lang w:val="en-US"/>
        </w:rPr>
        <w:t>FRU</w:t>
      </w:r>
      <w:r w:rsidR="0083344E" w:rsidRPr="00C22938">
        <w:t>_20.06.2022_18.30</w:t>
      </w:r>
    </w:p>
    <w:p w14:paraId="1FE4D1A0" w14:textId="77777777" w:rsidR="00C20A17" w:rsidRPr="00C22938" w:rsidRDefault="00C20A17" w:rsidP="00027C5D">
      <w:pPr>
        <w:tabs>
          <w:tab w:val="left" w:pos="3144"/>
        </w:tabs>
        <w:ind w:firstLine="0"/>
        <w:jc w:val="center"/>
      </w:pPr>
    </w:p>
    <w:p w14:paraId="284A9C8D" w14:textId="199059E0" w:rsidR="00C20A17" w:rsidRPr="0039168A" w:rsidRDefault="00C20A17" w:rsidP="00C20A17">
      <w:pPr>
        <w:tabs>
          <w:tab w:val="left" w:pos="3144"/>
        </w:tabs>
        <w:ind w:firstLine="0"/>
      </w:pPr>
      <w:r>
        <w:t xml:space="preserve">Описание </w:t>
      </w:r>
      <w:r w:rsidR="00C22938">
        <w:t>нашего</w:t>
      </w:r>
      <w:r>
        <w:t xml:space="preserve"> проекта</w:t>
      </w:r>
      <w:r w:rsidRPr="0039168A">
        <w:t>:</w:t>
      </w:r>
    </w:p>
    <w:p w14:paraId="51649441" w14:textId="07CFB585" w:rsidR="00C20A17" w:rsidRDefault="00C22938" w:rsidP="00C20A17">
      <w:pPr>
        <w:pStyle w:val="afff1"/>
        <w:numPr>
          <w:ilvl w:val="0"/>
          <w:numId w:val="19"/>
        </w:numPr>
        <w:tabs>
          <w:tab w:val="left" w:pos="3144"/>
        </w:tabs>
      </w:pPr>
      <w:r>
        <w:t xml:space="preserve">Захотели сделать </w:t>
      </w:r>
      <w:proofErr w:type="spellStart"/>
      <w:r>
        <w:t>апетеку</w:t>
      </w:r>
      <w:proofErr w:type="spellEnd"/>
      <w:r>
        <w:t xml:space="preserve"> с вкладкой продажи конопли</w:t>
      </w:r>
      <w:r w:rsidR="0039168A" w:rsidRPr="0039168A">
        <w:t>;</w:t>
      </w:r>
    </w:p>
    <w:p w14:paraId="5030E770" w14:textId="77777777" w:rsidR="0056277E" w:rsidRDefault="00C22938" w:rsidP="00C20A17">
      <w:pPr>
        <w:pStyle w:val="afff1"/>
        <w:numPr>
          <w:ilvl w:val="0"/>
          <w:numId w:val="19"/>
        </w:numPr>
        <w:tabs>
          <w:tab w:val="left" w:pos="3144"/>
        </w:tabs>
      </w:pPr>
      <w:r>
        <w:t xml:space="preserve">Изначальная идеей было создать сайт по продаже змей, но позже мы решили их привозить из других стран для продажи и написать о каждом историю. От обоих идей мы отказались по причине того что </w:t>
      </w:r>
      <w:proofErr w:type="spellStart"/>
      <w:proofErr w:type="gramStart"/>
      <w:r>
        <w:t>Шохджахон</w:t>
      </w:r>
      <w:proofErr w:type="spellEnd"/>
      <w:r>
        <w:t xml:space="preserve">  в</w:t>
      </w:r>
      <w:proofErr w:type="gramEnd"/>
      <w:r>
        <w:t xml:space="preserve"> течении трех дней не скидывал фотографии змей</w:t>
      </w:r>
      <w:r w:rsidR="0056277E">
        <w:t>.</w:t>
      </w:r>
    </w:p>
    <w:p w14:paraId="1A9862F3" w14:textId="09DD260E" w:rsidR="0039168A" w:rsidRPr="0056277E" w:rsidRDefault="0056277E" w:rsidP="0056277E">
      <w:pPr>
        <w:pStyle w:val="afff1"/>
        <w:tabs>
          <w:tab w:val="left" w:pos="3144"/>
        </w:tabs>
      </w:pPr>
      <w:r>
        <w:rPr>
          <w:lang w:val="en-US"/>
        </w:rPr>
        <w:t>P</w:t>
      </w:r>
      <w:r w:rsidRPr="0056277E">
        <w:t>.</w:t>
      </w:r>
      <w:r>
        <w:rPr>
          <w:lang w:val="en-US"/>
        </w:rPr>
        <w:t>S</w:t>
      </w:r>
      <w:r w:rsidRPr="0056277E">
        <w:t xml:space="preserve"> </w:t>
      </w:r>
      <w:r>
        <w:t>это было единственное задание на протяжении проекта</w:t>
      </w:r>
    </w:p>
    <w:p w14:paraId="6318B5E1" w14:textId="30793C46" w:rsidR="0039168A" w:rsidRPr="00C20A17" w:rsidRDefault="0056277E" w:rsidP="0039168A">
      <w:pPr>
        <w:pStyle w:val="afff1"/>
        <w:numPr>
          <w:ilvl w:val="0"/>
          <w:numId w:val="19"/>
        </w:numPr>
        <w:tabs>
          <w:tab w:val="left" w:pos="3144"/>
        </w:tabs>
      </w:pPr>
      <w:r>
        <w:t xml:space="preserve">На групповую работу было выделено очень много времени в районе 5-7 часов, но это абсолютно никак не отразилось на проекте так как группа кроме </w:t>
      </w:r>
      <w:proofErr w:type="spellStart"/>
      <w:r>
        <w:t>тимлидера</w:t>
      </w:r>
      <w:proofErr w:type="spellEnd"/>
      <w:r>
        <w:t xml:space="preserve"> ничего и не делала. На индивидуальную работу было потрачено 30 часов</w:t>
      </w:r>
      <w:r w:rsidR="0039168A" w:rsidRPr="0039168A">
        <w:t>;</w:t>
      </w:r>
    </w:p>
    <w:p w14:paraId="46065C05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7D04F924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42D6C54D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445BF21D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166425E5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1B0E7020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13F03C5E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0248933B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3544F0F0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30DBEB00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7FD3383C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652162CF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4CD899B5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2C8D8DEC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4D8A500E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4E2E0133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55F0F2BE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179D4E79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08D83D92" w14:textId="77777777" w:rsidR="00C20A17" w:rsidRPr="00C20A17" w:rsidRDefault="00C20A17" w:rsidP="00C20A17">
      <w:pPr>
        <w:tabs>
          <w:tab w:val="left" w:pos="3144"/>
        </w:tabs>
        <w:ind w:firstLine="0"/>
      </w:pPr>
    </w:p>
    <w:p w14:paraId="6ABEB3B2" w14:textId="77777777" w:rsidR="0039168A" w:rsidRDefault="0039168A" w:rsidP="00C20A17">
      <w:pPr>
        <w:tabs>
          <w:tab w:val="left" w:pos="3144"/>
        </w:tabs>
        <w:ind w:firstLine="0"/>
      </w:pPr>
    </w:p>
    <w:p w14:paraId="3100B391" w14:textId="77777777" w:rsidR="00C20A17" w:rsidRDefault="00C20A17" w:rsidP="00C20A17">
      <w:pPr>
        <w:tabs>
          <w:tab w:val="left" w:pos="3144"/>
        </w:tabs>
        <w:ind w:firstLine="0"/>
        <w:rPr>
          <w:lang w:val="en-US"/>
        </w:rPr>
      </w:pPr>
      <w:r>
        <w:rPr>
          <w:lang w:val="en-US"/>
        </w:rPr>
        <w:t>References (</w:t>
      </w:r>
      <w:r>
        <w:t>справочный материал)</w:t>
      </w:r>
      <w:r>
        <w:rPr>
          <w:lang w:val="en-US"/>
        </w:rPr>
        <w:t xml:space="preserve">: </w:t>
      </w:r>
    </w:p>
    <w:p w14:paraId="02F59DD7" w14:textId="7ED398AC" w:rsidR="00C20A17" w:rsidRPr="0056277E" w:rsidRDefault="00C20A17" w:rsidP="00C20A17">
      <w:pPr>
        <w:pStyle w:val="afff1"/>
        <w:numPr>
          <w:ilvl w:val="0"/>
          <w:numId w:val="18"/>
        </w:numPr>
        <w:tabs>
          <w:tab w:val="left" w:pos="3144"/>
        </w:tabs>
      </w:pPr>
      <w:r>
        <w:t xml:space="preserve">Ссылки на </w:t>
      </w:r>
      <w:proofErr w:type="spellStart"/>
      <w:r>
        <w:rPr>
          <w:lang w:val="en-US"/>
        </w:rPr>
        <w:t>Figma</w:t>
      </w:r>
      <w:proofErr w:type="spellEnd"/>
      <w:r w:rsidRPr="0056277E">
        <w:t xml:space="preserve"> </w:t>
      </w:r>
      <w:r>
        <w:t>макеты</w:t>
      </w:r>
      <w:r w:rsidR="0056277E" w:rsidRPr="0056277E">
        <w:t xml:space="preserve">: </w:t>
      </w:r>
      <w:r w:rsidR="0056277E" w:rsidRPr="0056277E">
        <w:rPr>
          <w:lang w:val="en-US"/>
        </w:rPr>
        <w:t>https</w:t>
      </w:r>
      <w:r w:rsidR="0056277E" w:rsidRPr="0056277E">
        <w:t>://</w:t>
      </w:r>
      <w:r w:rsidR="0056277E" w:rsidRPr="0056277E">
        <w:rPr>
          <w:lang w:val="en-US"/>
        </w:rPr>
        <w:t>www</w:t>
      </w:r>
      <w:r w:rsidR="0056277E" w:rsidRPr="0056277E">
        <w:t>.</w:t>
      </w:r>
      <w:proofErr w:type="spellStart"/>
      <w:r w:rsidR="0056277E" w:rsidRPr="0056277E">
        <w:rPr>
          <w:lang w:val="en-US"/>
        </w:rPr>
        <w:t>figma</w:t>
      </w:r>
      <w:proofErr w:type="spellEnd"/>
      <w:r w:rsidR="0056277E" w:rsidRPr="0056277E">
        <w:t>.</w:t>
      </w:r>
      <w:r w:rsidR="0056277E" w:rsidRPr="0056277E">
        <w:rPr>
          <w:lang w:val="en-US"/>
        </w:rPr>
        <w:t>com</w:t>
      </w:r>
      <w:r w:rsidR="0056277E" w:rsidRPr="0056277E">
        <w:t>/</w:t>
      </w:r>
      <w:r w:rsidR="0056277E" w:rsidRPr="0056277E">
        <w:rPr>
          <w:lang w:val="en-US"/>
        </w:rPr>
        <w:t>file</w:t>
      </w:r>
      <w:r w:rsidR="0056277E" w:rsidRPr="0056277E">
        <w:t>/</w:t>
      </w:r>
      <w:proofErr w:type="spellStart"/>
      <w:r w:rsidR="0056277E" w:rsidRPr="0056277E">
        <w:rPr>
          <w:lang w:val="en-US"/>
        </w:rPr>
        <w:t>AkTBREszlIJTAgEeDyqSTq</w:t>
      </w:r>
      <w:proofErr w:type="spellEnd"/>
      <w:r w:rsidR="0056277E" w:rsidRPr="0056277E">
        <w:t>/</w:t>
      </w:r>
      <w:r w:rsidR="0056277E" w:rsidRPr="0056277E">
        <w:rPr>
          <w:lang w:val="en-US"/>
        </w:rPr>
        <w:t>Alto</w:t>
      </w:r>
      <w:r w:rsidR="0056277E" w:rsidRPr="0056277E">
        <w:t>?</w:t>
      </w:r>
      <w:r w:rsidR="0056277E" w:rsidRPr="0056277E">
        <w:rPr>
          <w:lang w:val="en-US"/>
        </w:rPr>
        <w:t>node</w:t>
      </w:r>
      <w:r w:rsidR="0056277E" w:rsidRPr="0056277E">
        <w:t>-</w:t>
      </w:r>
      <w:r w:rsidR="0056277E" w:rsidRPr="0056277E">
        <w:rPr>
          <w:lang w:val="en-US"/>
        </w:rPr>
        <w:t>id</w:t>
      </w:r>
      <w:r w:rsidR="0056277E" w:rsidRPr="0056277E">
        <w:t>=0%3</w:t>
      </w:r>
      <w:r w:rsidR="0056277E" w:rsidRPr="0056277E">
        <w:rPr>
          <w:lang w:val="en-US"/>
        </w:rPr>
        <w:t>A</w:t>
      </w:r>
      <w:r w:rsidR="0056277E" w:rsidRPr="0056277E">
        <w:t>1</w:t>
      </w:r>
      <w:r w:rsidR="0056277E" w:rsidRPr="0056277E">
        <w:t>;</w:t>
      </w:r>
    </w:p>
    <w:p w14:paraId="23B5049E" w14:textId="34137F79" w:rsidR="00C20A17" w:rsidRDefault="00C20A17" w:rsidP="00C20A17">
      <w:pPr>
        <w:pStyle w:val="afff1"/>
        <w:numPr>
          <w:ilvl w:val="0"/>
          <w:numId w:val="18"/>
        </w:numPr>
        <w:tabs>
          <w:tab w:val="left" w:pos="3144"/>
        </w:tabs>
      </w:pPr>
      <w:r>
        <w:t xml:space="preserve">Ссылки на статьи, где вы брали текст (если такие </w:t>
      </w:r>
      <w:proofErr w:type="gramStart"/>
      <w:r>
        <w:t>есть)</w:t>
      </w:r>
      <w:r w:rsidR="0056277E" w:rsidRPr="0056277E">
        <w:t>(</w:t>
      </w:r>
      <w:proofErr w:type="gramEnd"/>
      <w:r w:rsidR="0056277E">
        <w:t>нет</w:t>
      </w:r>
      <w:r w:rsidR="0056277E" w:rsidRPr="0056277E">
        <w:t>)</w:t>
      </w:r>
    </w:p>
    <w:p w14:paraId="727EEE20" w14:textId="7DB1EF18" w:rsidR="00C20A17" w:rsidRDefault="00C20A17" w:rsidP="00C20A17">
      <w:pPr>
        <w:pStyle w:val="afff1"/>
        <w:numPr>
          <w:ilvl w:val="0"/>
          <w:numId w:val="18"/>
        </w:numPr>
        <w:tabs>
          <w:tab w:val="left" w:pos="3144"/>
        </w:tabs>
      </w:pPr>
      <w:r>
        <w:t>Ссылки, где вы скачивали иконки</w:t>
      </w:r>
      <w:r w:rsidR="0056277E" w:rsidRPr="0056277E">
        <w:t xml:space="preserve">: </w:t>
      </w:r>
      <w:r w:rsidR="0056277E" w:rsidRPr="0056277E">
        <w:t>https://www.nicepng.com/ourpic/u2w7y3r5w7y3e6q8_png-file-svg-medication-icon/</w:t>
      </w:r>
    </w:p>
    <w:p w14:paraId="0A823278" w14:textId="6326BD3A" w:rsidR="00C20A17" w:rsidRDefault="00C20A17" w:rsidP="00C20A17">
      <w:pPr>
        <w:pStyle w:val="afff1"/>
        <w:numPr>
          <w:ilvl w:val="0"/>
          <w:numId w:val="18"/>
        </w:numPr>
        <w:tabs>
          <w:tab w:val="left" w:pos="3144"/>
        </w:tabs>
      </w:pPr>
      <w:r>
        <w:t>Ссылки, где вы скачивали картинки</w:t>
      </w:r>
      <w:r w:rsidR="0056277E" w:rsidRPr="0056277E">
        <w:t xml:space="preserve">: </w:t>
      </w:r>
      <w:r w:rsidR="0056277E">
        <w:t xml:space="preserve">из </w:t>
      </w:r>
      <w:proofErr w:type="spellStart"/>
      <w:r w:rsidR="0056277E">
        <w:t>гугла</w:t>
      </w:r>
      <w:proofErr w:type="spellEnd"/>
      <w:r w:rsidR="0056277E" w:rsidRPr="0056277E">
        <w:t xml:space="preserve">, </w:t>
      </w:r>
      <w:r w:rsidR="0056277E">
        <w:t>к сожалению ссылки были утеряны</w:t>
      </w:r>
      <w:r w:rsidR="0056277E" w:rsidRPr="0056277E">
        <w:t>;</w:t>
      </w:r>
      <w:bookmarkStart w:id="0" w:name="_GoBack"/>
      <w:bookmarkEnd w:id="0"/>
    </w:p>
    <w:p w14:paraId="3FD6EE59" w14:textId="77777777" w:rsidR="00C20A17" w:rsidRPr="00C20A17" w:rsidRDefault="00C20A17" w:rsidP="00C20A17">
      <w:pPr>
        <w:pStyle w:val="afff1"/>
        <w:tabs>
          <w:tab w:val="left" w:pos="3144"/>
        </w:tabs>
      </w:pPr>
    </w:p>
    <w:sectPr w:rsidR="00C20A17" w:rsidRPr="00C20A17" w:rsidSect="00B04674"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D716A" w14:textId="77777777" w:rsidR="00F21DFB" w:rsidRDefault="00F21DFB">
      <w:pPr>
        <w:spacing w:line="240" w:lineRule="auto"/>
      </w:pPr>
      <w:r>
        <w:separator/>
      </w:r>
    </w:p>
    <w:p w14:paraId="4BC49725" w14:textId="77777777" w:rsidR="00F21DFB" w:rsidRDefault="00F21DFB"/>
  </w:endnote>
  <w:endnote w:type="continuationSeparator" w:id="0">
    <w:p w14:paraId="761B3601" w14:textId="77777777" w:rsidR="00F21DFB" w:rsidRDefault="00F21DFB">
      <w:pPr>
        <w:spacing w:line="240" w:lineRule="auto"/>
      </w:pPr>
      <w:r>
        <w:continuationSeparator/>
      </w:r>
    </w:p>
    <w:p w14:paraId="0CF3CA7D" w14:textId="77777777" w:rsidR="00F21DFB" w:rsidRDefault="00F21D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FB840" w14:textId="77777777" w:rsidR="00F21DFB" w:rsidRDefault="00F21DFB">
      <w:pPr>
        <w:spacing w:line="240" w:lineRule="auto"/>
      </w:pPr>
      <w:r>
        <w:separator/>
      </w:r>
    </w:p>
    <w:p w14:paraId="065C51B6" w14:textId="77777777" w:rsidR="00F21DFB" w:rsidRDefault="00F21DFB"/>
  </w:footnote>
  <w:footnote w:type="continuationSeparator" w:id="0">
    <w:p w14:paraId="7B0A7C5B" w14:textId="77777777" w:rsidR="00F21DFB" w:rsidRDefault="00F21DFB">
      <w:pPr>
        <w:spacing w:line="240" w:lineRule="auto"/>
      </w:pPr>
      <w:r>
        <w:continuationSeparator/>
      </w:r>
    </w:p>
    <w:p w14:paraId="5C51A85E" w14:textId="77777777" w:rsidR="00F21DFB" w:rsidRDefault="00F21D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a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a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AC564A6"/>
    <w:multiLevelType w:val="hybridMultilevel"/>
    <w:tmpl w:val="1CF8B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C55E8"/>
    <w:multiLevelType w:val="hybridMultilevel"/>
    <w:tmpl w:val="FE768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A21543"/>
    <w:multiLevelType w:val="hybridMultilevel"/>
    <w:tmpl w:val="9D9A8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1542D6"/>
    <w:multiLevelType w:val="hybridMultilevel"/>
    <w:tmpl w:val="7C869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7"/>
  </w:num>
  <w:num w:numId="13">
    <w:abstractNumId w:val="14"/>
  </w:num>
  <w:num w:numId="14">
    <w:abstractNumId w:val="13"/>
  </w:num>
  <w:num w:numId="15">
    <w:abstractNumId w:val="16"/>
  </w:num>
  <w:num w:numId="16">
    <w:abstractNumId w:val="12"/>
  </w:num>
  <w:num w:numId="17">
    <w:abstractNumId w:val="10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5D"/>
    <w:rsid w:val="00027C5D"/>
    <w:rsid w:val="00065B90"/>
    <w:rsid w:val="000D3F41"/>
    <w:rsid w:val="000E79B2"/>
    <w:rsid w:val="001F0A7E"/>
    <w:rsid w:val="00355DCA"/>
    <w:rsid w:val="0039168A"/>
    <w:rsid w:val="00551A02"/>
    <w:rsid w:val="005534FA"/>
    <w:rsid w:val="0056277E"/>
    <w:rsid w:val="005D3A03"/>
    <w:rsid w:val="0078210F"/>
    <w:rsid w:val="008002C0"/>
    <w:rsid w:val="00830316"/>
    <w:rsid w:val="0083344E"/>
    <w:rsid w:val="008C5323"/>
    <w:rsid w:val="008E61EF"/>
    <w:rsid w:val="00941C5E"/>
    <w:rsid w:val="009A6A3B"/>
    <w:rsid w:val="00B04674"/>
    <w:rsid w:val="00B823AA"/>
    <w:rsid w:val="00BA45DB"/>
    <w:rsid w:val="00BF4184"/>
    <w:rsid w:val="00C0601E"/>
    <w:rsid w:val="00C20A17"/>
    <w:rsid w:val="00C22938"/>
    <w:rsid w:val="00C31D30"/>
    <w:rsid w:val="00CD6E39"/>
    <w:rsid w:val="00CF6E91"/>
    <w:rsid w:val="00D45668"/>
    <w:rsid w:val="00D85B68"/>
    <w:rsid w:val="00E6004D"/>
    <w:rsid w:val="00E81978"/>
    <w:rsid w:val="00F21DFB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85214"/>
  <w15:chartTrackingRefBased/>
  <w15:docId w15:val="{B1606BD0-BA96-4C72-901C-FB8C5923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D3F41"/>
    <w:rPr>
      <w:kern w:val="24"/>
    </w:rPr>
  </w:style>
  <w:style w:type="paragraph" w:styleId="1">
    <w:name w:val="heading 1"/>
    <w:basedOn w:val="a1"/>
    <w:next w:val="a1"/>
    <w:link w:val="10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1">
    <w:name w:val="heading 2"/>
    <w:basedOn w:val="a1"/>
    <w:next w:val="a1"/>
    <w:link w:val="22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1">
    <w:name w:val="heading 3"/>
    <w:basedOn w:val="a1"/>
    <w:next w:val="a1"/>
    <w:link w:val="32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1">
    <w:name w:val="heading 4"/>
    <w:basedOn w:val="a1"/>
    <w:next w:val="a1"/>
    <w:link w:val="42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1">
    <w:name w:val="heading 5"/>
    <w:basedOn w:val="a1"/>
    <w:next w:val="a1"/>
    <w:link w:val="52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6">
    <w:name w:val="heading 6"/>
    <w:basedOn w:val="a1"/>
    <w:next w:val="a1"/>
    <w:link w:val="60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0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раздела"/>
    <w:basedOn w:val="a1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a6">
    <w:name w:val="header"/>
    <w:basedOn w:val="a1"/>
    <w:link w:val="a7"/>
    <w:uiPriority w:val="99"/>
    <w:unhideWhenUsed/>
    <w:qFormat/>
    <w:pPr>
      <w:spacing w:line="240" w:lineRule="auto"/>
      <w:ind w:firstLine="0"/>
    </w:pPr>
  </w:style>
  <w:style w:type="character" w:customStyle="1" w:styleId="a7">
    <w:name w:val="Верхний колонтитул Знак"/>
    <w:basedOn w:val="a2"/>
    <w:link w:val="a6"/>
    <w:uiPriority w:val="99"/>
    <w:rPr>
      <w:kern w:val="24"/>
    </w:rPr>
  </w:style>
  <w:style w:type="character" w:styleId="a8">
    <w:name w:val="Strong"/>
    <w:basedOn w:val="a2"/>
    <w:uiPriority w:val="22"/>
    <w:unhideWhenUsed/>
    <w:qFormat/>
    <w:rPr>
      <w:b w:val="0"/>
      <w:bCs w:val="0"/>
      <w:caps/>
      <w:smallCaps w:val="0"/>
    </w:rPr>
  </w:style>
  <w:style w:type="character" w:styleId="a9">
    <w:name w:val="Placeholder Text"/>
    <w:basedOn w:val="a2"/>
    <w:uiPriority w:val="99"/>
    <w:semiHidden/>
    <w:rsid w:val="005D3A03"/>
    <w:rPr>
      <w:color w:val="404040" w:themeColor="text1" w:themeTint="BF"/>
    </w:rPr>
  </w:style>
  <w:style w:type="paragraph" w:styleId="aa">
    <w:name w:val="No Spacing"/>
    <w:aliases w:val="No Indent"/>
    <w:uiPriority w:val="3"/>
    <w:qFormat/>
    <w:pPr>
      <w:ind w:firstLine="0"/>
    </w:pPr>
  </w:style>
  <w:style w:type="character" w:customStyle="1" w:styleId="10">
    <w:name w:val="Заголовок 1 Знак"/>
    <w:basedOn w:val="a2"/>
    <w:link w:val="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22">
    <w:name w:val="Заголовок 2 Знак"/>
    <w:basedOn w:val="a2"/>
    <w:link w:val="21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ab">
    <w:name w:val="Title"/>
    <w:basedOn w:val="a1"/>
    <w:link w:val="ac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ac">
    <w:name w:val="Заголовок Знак"/>
    <w:basedOn w:val="a2"/>
    <w:link w:val="ab"/>
    <w:rsid w:val="008C5323"/>
    <w:rPr>
      <w:rFonts w:asciiTheme="majorHAnsi" w:eastAsiaTheme="majorEastAsia" w:hAnsiTheme="majorHAnsi" w:cstheme="majorBidi"/>
      <w:kern w:val="24"/>
    </w:rPr>
  </w:style>
  <w:style w:type="character" w:styleId="ad">
    <w:name w:val="Emphasis"/>
    <w:basedOn w:val="a2"/>
    <w:uiPriority w:val="4"/>
    <w:unhideWhenUsed/>
    <w:qFormat/>
    <w:rPr>
      <w:i/>
      <w:iCs/>
    </w:rPr>
  </w:style>
  <w:style w:type="character" w:customStyle="1" w:styleId="32">
    <w:name w:val="Заголовок 3 Знак"/>
    <w:basedOn w:val="a2"/>
    <w:link w:val="31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42">
    <w:name w:val="Заголовок 4 Знак"/>
    <w:basedOn w:val="a2"/>
    <w:link w:val="41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52">
    <w:name w:val="Заголовок 5 Знак"/>
    <w:basedOn w:val="a2"/>
    <w:link w:val="51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ae">
    <w:name w:val="Balloon Text"/>
    <w:basedOn w:val="a1"/>
    <w:link w:val="af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af0">
    <w:name w:val="Bibliography"/>
    <w:basedOn w:val="a1"/>
    <w:next w:val="a1"/>
    <w:uiPriority w:val="37"/>
    <w:unhideWhenUsed/>
    <w:qFormat/>
    <w:pPr>
      <w:ind w:left="720" w:hanging="720"/>
    </w:pPr>
  </w:style>
  <w:style w:type="paragraph" w:styleId="af1">
    <w:name w:val="Block Text"/>
    <w:basedOn w:val="a1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af2">
    <w:name w:val="Body Text"/>
    <w:basedOn w:val="a1"/>
    <w:link w:val="af3"/>
    <w:uiPriority w:val="99"/>
    <w:semiHidden/>
    <w:unhideWhenUsed/>
    <w:pPr>
      <w:spacing w:after="120"/>
      <w:ind w:firstLine="0"/>
    </w:pPr>
  </w:style>
  <w:style w:type="character" w:customStyle="1" w:styleId="af3">
    <w:name w:val="Основной текст Знак"/>
    <w:basedOn w:val="a2"/>
    <w:link w:val="af2"/>
    <w:uiPriority w:val="99"/>
    <w:semiHidden/>
    <w:rPr>
      <w:kern w:val="24"/>
    </w:rPr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Основной текст 2 Знак"/>
    <w:basedOn w:val="a2"/>
    <w:link w:val="23"/>
    <w:uiPriority w:val="99"/>
    <w:semiHidden/>
    <w:rPr>
      <w:kern w:val="24"/>
    </w:rPr>
  </w:style>
  <w:style w:type="paragraph" w:styleId="33">
    <w:name w:val="Body Text 3"/>
    <w:basedOn w:val="a1"/>
    <w:link w:val="34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FF2002"/>
    <w:rPr>
      <w:kern w:val="24"/>
      <w:sz w:val="22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pPr>
      <w:spacing w:after="0"/>
    </w:pPr>
  </w:style>
  <w:style w:type="character" w:customStyle="1" w:styleId="af5">
    <w:name w:val="Красная строка Знак"/>
    <w:basedOn w:val="af3"/>
    <w:link w:val="af4"/>
    <w:uiPriority w:val="99"/>
    <w:semiHidden/>
    <w:rPr>
      <w:kern w:val="24"/>
    </w:rPr>
  </w:style>
  <w:style w:type="paragraph" w:styleId="af6">
    <w:name w:val="Body Text Indent"/>
    <w:basedOn w:val="a1"/>
    <w:link w:val="af7"/>
    <w:uiPriority w:val="99"/>
    <w:semiHidden/>
    <w:unhideWhenUsed/>
    <w:pPr>
      <w:spacing w:after="120"/>
      <w:ind w:left="360" w:firstLine="0"/>
    </w:pPr>
  </w:style>
  <w:style w:type="character" w:customStyle="1" w:styleId="af7">
    <w:name w:val="Основной текст с отступом Знак"/>
    <w:basedOn w:val="a2"/>
    <w:link w:val="af6"/>
    <w:uiPriority w:val="99"/>
    <w:semiHidden/>
    <w:rPr>
      <w:kern w:val="24"/>
    </w:rPr>
  </w:style>
  <w:style w:type="paragraph" w:styleId="25">
    <w:name w:val="Body Text First Indent 2"/>
    <w:basedOn w:val="af6"/>
    <w:link w:val="26"/>
    <w:uiPriority w:val="99"/>
    <w:semiHidden/>
    <w:unhideWhenUsed/>
    <w:pPr>
      <w:spacing w:after="0"/>
    </w:pPr>
  </w:style>
  <w:style w:type="character" w:customStyle="1" w:styleId="26">
    <w:name w:val="Красная строка 2 Знак"/>
    <w:basedOn w:val="af7"/>
    <w:link w:val="25"/>
    <w:uiPriority w:val="99"/>
    <w:semiHidden/>
    <w:rPr>
      <w:kern w:val="24"/>
    </w:rPr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Pr>
      <w:kern w:val="24"/>
    </w:rPr>
  </w:style>
  <w:style w:type="paragraph" w:styleId="35">
    <w:name w:val="Body Text Indent 3"/>
    <w:basedOn w:val="a1"/>
    <w:link w:val="36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FF2002"/>
    <w:rPr>
      <w:kern w:val="24"/>
      <w:sz w:val="22"/>
      <w:szCs w:val="16"/>
    </w:rPr>
  </w:style>
  <w:style w:type="paragraph" w:styleId="af8">
    <w:name w:val="caption"/>
    <w:basedOn w:val="a1"/>
    <w:next w:val="a1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9">
    <w:name w:val="Closing"/>
    <w:basedOn w:val="a1"/>
    <w:link w:val="afa"/>
    <w:uiPriority w:val="99"/>
    <w:semiHidden/>
    <w:unhideWhenUsed/>
    <w:pPr>
      <w:spacing w:line="240" w:lineRule="auto"/>
      <w:ind w:left="4320" w:firstLine="0"/>
    </w:pPr>
  </w:style>
  <w:style w:type="character" w:customStyle="1" w:styleId="afa">
    <w:name w:val="Прощание Знак"/>
    <w:basedOn w:val="a2"/>
    <w:link w:val="af9"/>
    <w:uiPriority w:val="99"/>
    <w:semiHidden/>
    <w:rPr>
      <w:kern w:val="24"/>
    </w:rPr>
  </w:style>
  <w:style w:type="paragraph" w:styleId="afb">
    <w:name w:val="annotation text"/>
    <w:basedOn w:val="a1"/>
    <w:link w:val="afc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FF2002"/>
    <w:rPr>
      <w:kern w:val="24"/>
      <w:sz w:val="22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kern w:val="24"/>
      <w:sz w:val="20"/>
      <w:szCs w:val="20"/>
    </w:rPr>
  </w:style>
  <w:style w:type="paragraph" w:styleId="aff">
    <w:name w:val="Date"/>
    <w:basedOn w:val="a1"/>
    <w:next w:val="a1"/>
    <w:link w:val="aff0"/>
    <w:uiPriority w:val="99"/>
    <w:semiHidden/>
    <w:unhideWhenUsed/>
    <w:pPr>
      <w:ind w:firstLine="0"/>
    </w:pPr>
  </w:style>
  <w:style w:type="character" w:customStyle="1" w:styleId="aff0">
    <w:name w:val="Дата Знак"/>
    <w:basedOn w:val="a2"/>
    <w:link w:val="aff"/>
    <w:uiPriority w:val="99"/>
    <w:semiHidden/>
    <w:rPr>
      <w:kern w:val="24"/>
    </w:rPr>
  </w:style>
  <w:style w:type="paragraph" w:styleId="aff1">
    <w:name w:val="Document Map"/>
    <w:basedOn w:val="a1"/>
    <w:link w:val="aff2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aff2">
    <w:name w:val="Схема документа Знак"/>
    <w:basedOn w:val="a2"/>
    <w:link w:val="aff1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aff3">
    <w:name w:val="E-mail Signature"/>
    <w:basedOn w:val="a1"/>
    <w:link w:val="aff4"/>
    <w:uiPriority w:val="99"/>
    <w:semiHidden/>
    <w:unhideWhenUsed/>
    <w:pPr>
      <w:spacing w:line="240" w:lineRule="auto"/>
      <w:ind w:firstLine="0"/>
    </w:pPr>
  </w:style>
  <w:style w:type="character" w:customStyle="1" w:styleId="aff4">
    <w:name w:val="Электронная подпись Знак"/>
    <w:basedOn w:val="a2"/>
    <w:link w:val="aff3"/>
    <w:uiPriority w:val="99"/>
    <w:semiHidden/>
    <w:rPr>
      <w:kern w:val="24"/>
    </w:rPr>
  </w:style>
  <w:style w:type="paragraph" w:styleId="aff5">
    <w:name w:val="footnote text"/>
    <w:basedOn w:val="a1"/>
    <w:link w:val="aff6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aff6">
    <w:name w:val="Текст сноски Знак"/>
    <w:basedOn w:val="a2"/>
    <w:link w:val="aff5"/>
    <w:uiPriority w:val="99"/>
    <w:semiHidden/>
    <w:rsid w:val="00FF2002"/>
    <w:rPr>
      <w:kern w:val="24"/>
      <w:sz w:val="22"/>
      <w:szCs w:val="20"/>
    </w:rPr>
  </w:style>
  <w:style w:type="paragraph" w:styleId="aff7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29">
    <w:name w:val="envelope return"/>
    <w:basedOn w:val="a1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er"/>
    <w:basedOn w:val="a1"/>
    <w:link w:val="aff9"/>
    <w:uiPriority w:val="99"/>
    <w:unhideWhenUsed/>
    <w:rsid w:val="008002C0"/>
    <w:pPr>
      <w:spacing w:line="240" w:lineRule="auto"/>
      <w:ind w:firstLine="0"/>
    </w:pPr>
  </w:style>
  <w:style w:type="character" w:customStyle="1" w:styleId="aff9">
    <w:name w:val="Нижний колонтитул Знак"/>
    <w:basedOn w:val="a2"/>
    <w:link w:val="aff8"/>
    <w:uiPriority w:val="99"/>
    <w:rsid w:val="008002C0"/>
    <w:rPr>
      <w:kern w:val="24"/>
    </w:rPr>
  </w:style>
  <w:style w:type="table" w:styleId="affa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b">
    <w:name w:val="Grid Table Light"/>
    <w:basedOn w:val="a3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80">
    <w:name w:val="Заголовок 8 Знак"/>
    <w:basedOn w:val="a2"/>
    <w:link w:val="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Pr>
      <w:i/>
      <w:iCs/>
      <w:kern w:val="24"/>
    </w:rPr>
  </w:style>
  <w:style w:type="paragraph" w:styleId="HTML1">
    <w:name w:val="HTML Preformatted"/>
    <w:basedOn w:val="a1"/>
    <w:link w:val="HTML2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a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c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d">
    <w:name w:val="Intense Quote"/>
    <w:basedOn w:val="a1"/>
    <w:next w:val="a1"/>
    <w:link w:val="affe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affe">
    <w:name w:val="Выделенная цитата Знак"/>
    <w:basedOn w:val="a2"/>
    <w:link w:val="affd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afff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b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"/>
    <w:unhideWhenUsed/>
    <w:qFormat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f0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c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"/>
    <w:unhideWhenUsed/>
    <w:qFormat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f1">
    <w:name w:val="List Paragraph"/>
    <w:basedOn w:val="a1"/>
    <w:uiPriority w:val="34"/>
    <w:unhideWhenUsed/>
    <w:qFormat/>
    <w:pPr>
      <w:ind w:left="720" w:firstLine="0"/>
      <w:contextualSpacing/>
    </w:pPr>
  </w:style>
  <w:style w:type="paragraph" w:styleId="afff2">
    <w:name w:val="macro"/>
    <w:link w:val="afff3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afff3">
    <w:name w:val="Текст макроса Знак"/>
    <w:basedOn w:val="a2"/>
    <w:link w:val="afff2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afff4">
    <w:name w:val="Message Header"/>
    <w:basedOn w:val="a1"/>
    <w:link w:val="afff5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f5">
    <w:name w:val="Шапка Знак"/>
    <w:basedOn w:val="a2"/>
    <w:link w:val="afff4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afff6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f7">
    <w:name w:val="Normal Indent"/>
    <w:basedOn w:val="a1"/>
    <w:uiPriority w:val="99"/>
    <w:semiHidden/>
    <w:unhideWhenUsed/>
    <w:pPr>
      <w:ind w:left="720" w:firstLine="0"/>
    </w:pPr>
  </w:style>
  <w:style w:type="paragraph" w:styleId="afff8">
    <w:name w:val="Note Heading"/>
    <w:basedOn w:val="a1"/>
    <w:next w:val="a1"/>
    <w:link w:val="afff9"/>
    <w:uiPriority w:val="99"/>
    <w:semiHidden/>
    <w:unhideWhenUsed/>
    <w:pPr>
      <w:spacing w:line="240" w:lineRule="auto"/>
      <w:ind w:firstLine="0"/>
    </w:pPr>
  </w:style>
  <w:style w:type="character" w:customStyle="1" w:styleId="afff9">
    <w:name w:val="Заголовок записки Знак"/>
    <w:basedOn w:val="a2"/>
    <w:link w:val="afff8"/>
    <w:uiPriority w:val="99"/>
    <w:semiHidden/>
    <w:rPr>
      <w:kern w:val="24"/>
    </w:rPr>
  </w:style>
  <w:style w:type="paragraph" w:styleId="afffa">
    <w:name w:val="Plain Text"/>
    <w:basedOn w:val="a1"/>
    <w:link w:val="afffb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afffb">
    <w:name w:val="Текст Знак"/>
    <w:basedOn w:val="a2"/>
    <w:link w:val="afffa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2d">
    <w:name w:val="Quote"/>
    <w:basedOn w:val="a1"/>
    <w:next w:val="a1"/>
    <w:link w:val="2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2e">
    <w:name w:val="Цитата 2 Знак"/>
    <w:basedOn w:val="a2"/>
    <w:link w:val="2d"/>
    <w:uiPriority w:val="29"/>
    <w:semiHidden/>
    <w:rPr>
      <w:i/>
      <w:iCs/>
      <w:color w:val="404040" w:themeColor="text1" w:themeTint="BF"/>
      <w:kern w:val="24"/>
    </w:rPr>
  </w:style>
  <w:style w:type="paragraph" w:styleId="afffc">
    <w:name w:val="Salutation"/>
    <w:basedOn w:val="a1"/>
    <w:next w:val="a1"/>
    <w:link w:val="afffd"/>
    <w:uiPriority w:val="99"/>
    <w:semiHidden/>
    <w:unhideWhenUsed/>
    <w:pPr>
      <w:ind w:firstLine="0"/>
    </w:pPr>
  </w:style>
  <w:style w:type="character" w:customStyle="1" w:styleId="afffd">
    <w:name w:val="Приветствие Знак"/>
    <w:basedOn w:val="a2"/>
    <w:link w:val="afffc"/>
    <w:uiPriority w:val="99"/>
    <w:semiHidden/>
    <w:rPr>
      <w:kern w:val="24"/>
    </w:rPr>
  </w:style>
  <w:style w:type="paragraph" w:styleId="afffe">
    <w:name w:val="Signature"/>
    <w:basedOn w:val="a1"/>
    <w:link w:val="affff"/>
    <w:uiPriority w:val="99"/>
    <w:semiHidden/>
    <w:unhideWhenUsed/>
    <w:pPr>
      <w:spacing w:line="240" w:lineRule="auto"/>
      <w:ind w:left="4320" w:firstLine="0"/>
    </w:pPr>
  </w:style>
  <w:style w:type="character" w:customStyle="1" w:styleId="affff">
    <w:name w:val="Подпись Знак"/>
    <w:basedOn w:val="a2"/>
    <w:link w:val="afffe"/>
    <w:uiPriority w:val="99"/>
    <w:semiHidden/>
    <w:rPr>
      <w:kern w:val="24"/>
    </w:rPr>
  </w:style>
  <w:style w:type="paragraph" w:styleId="affff0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f1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f2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46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56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62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72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82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92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character" w:styleId="affff3">
    <w:name w:val="endnote reference"/>
    <w:basedOn w:val="a2"/>
    <w:uiPriority w:val="99"/>
    <w:semiHidden/>
    <w:unhideWhenUsed/>
    <w:rPr>
      <w:vertAlign w:val="superscript"/>
    </w:rPr>
  </w:style>
  <w:style w:type="character" w:styleId="affff4">
    <w:name w:val="footnote reference"/>
    <w:basedOn w:val="a2"/>
    <w:uiPriority w:val="5"/>
    <w:unhideWhenUsed/>
    <w:qFormat/>
    <w:rPr>
      <w:vertAlign w:val="superscript"/>
    </w:rPr>
  </w:style>
  <w:style w:type="table" w:customStyle="1" w:styleId="affff5">
    <w:name w:val="Отчет по стандарту АПА"/>
    <w:basedOn w:val="a3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fff6">
    <w:name w:val="Таблица или рисунок"/>
    <w:basedOn w:val="a1"/>
    <w:uiPriority w:val="39"/>
    <w:qFormat/>
    <w:pPr>
      <w:spacing w:before="240"/>
      <w:ind w:firstLine="0"/>
      <w:contextualSpacing/>
    </w:pPr>
  </w:style>
  <w:style w:type="table" w:styleId="12">
    <w:name w:val="Plain Table 1"/>
    <w:basedOn w:val="a3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7">
    <w:name w:val="annotation reference"/>
    <w:basedOn w:val="a2"/>
    <w:uiPriority w:val="99"/>
    <w:semiHidden/>
    <w:unhideWhenUsed/>
    <w:rsid w:val="00FF2002"/>
    <w:rPr>
      <w:sz w:val="22"/>
      <w:szCs w:val="16"/>
    </w:rPr>
  </w:style>
  <w:style w:type="paragraph" w:styleId="affff8">
    <w:name w:val="endnote text"/>
    <w:basedOn w:val="a1"/>
    <w:link w:val="affff9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affff9">
    <w:name w:val="Текст концевой сноски Знак"/>
    <w:basedOn w:val="a2"/>
    <w:link w:val="affff8"/>
    <w:uiPriority w:val="99"/>
    <w:semiHidden/>
    <w:rsid w:val="00FF2002"/>
    <w:rPr>
      <w:kern w:val="24"/>
      <w:sz w:val="22"/>
      <w:szCs w:val="20"/>
    </w:rPr>
  </w:style>
  <w:style w:type="character" w:styleId="HTML3">
    <w:name w:val="HTML Code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4">
    <w:name w:val="HTML Keyboard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5">
    <w:name w:val="HTML Typewriter"/>
    <w:basedOn w:val="a2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affffa">
    <w:name w:val="Intense Emphasis"/>
    <w:basedOn w:val="a2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affffb">
    <w:name w:val="Intense Reference"/>
    <w:basedOn w:val="a2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affffc">
    <w:name w:val="TOC Heading"/>
    <w:basedOn w:val="1"/>
    <w:next w:val="a1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affffd">
    <w:name w:val="FollowedHyperlink"/>
    <w:basedOn w:val="a2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210">
    <w:name w:val="Заголовок 21"/>
    <w:basedOn w:val="a1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ifario\AppData\Local\Microsoft\Office\16.0\DTS\ru-RU%7b64176352-EE9E-4C64-A96F-D7376D0C593A%7d\%7b8CBB2790-9DCC-47BE-98D2-7A8AD67D940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586CF077E74CA6832F672B613CF6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AB25E-BC6E-446D-B0C8-EB37FA59D1A9}"/>
      </w:docPartPr>
      <w:docPartBody>
        <w:p w:rsidR="00CF4B2E" w:rsidRDefault="00CF4B2E">
          <w:pPr>
            <w:pStyle w:val="C8586CF077E74CA6832F672B613CF6FB"/>
          </w:pPr>
          <w:r w:rsidRPr="00065B90">
            <w:rPr>
              <w:noProof/>
              <w:lang w:bidi="ru-RU"/>
            </w:rPr>
            <w:t>[Заголовок, до 12 слов, одна или две строки]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2E"/>
    <w:rsid w:val="00AA7E47"/>
    <w:rsid w:val="00C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586CF077E74CA6832F672B613CF6FB">
    <w:name w:val="C8586CF077E74CA6832F672B613CF6FB"/>
  </w:style>
  <w:style w:type="paragraph" w:customStyle="1" w:styleId="29890AD21B0A43DA98C71FA328BFFEEC">
    <w:name w:val="29890AD21B0A43DA98C71FA328BFFEEC"/>
  </w:style>
  <w:style w:type="paragraph" w:customStyle="1" w:styleId="10F4EEF9BB4347159E5CF83942D9E99E">
    <w:name w:val="10F4EEF9BB4347159E5CF83942D9E99E"/>
  </w:style>
  <w:style w:type="paragraph" w:customStyle="1" w:styleId="8F1956F4731244AF8587B85B6B033BF5">
    <w:name w:val="8F1956F4731244AF8587B85B6B033BF5"/>
  </w:style>
  <w:style w:type="paragraph" w:customStyle="1" w:styleId="0D1A9F69582D473E8E0C1D7ADDB0C014">
    <w:name w:val="0D1A9F69582D473E8E0C1D7ADDB0C014"/>
  </w:style>
  <w:style w:type="paragraph" w:customStyle="1" w:styleId="5608C7E18F774358BBB45F9642C3D9B8">
    <w:name w:val="5608C7E18F774358BBB45F9642C3D9B8"/>
  </w:style>
  <w:style w:type="character" w:styleId="a3">
    <w:name w:val="Emphasis"/>
    <w:basedOn w:val="a0"/>
    <w:uiPriority w:val="4"/>
    <w:unhideWhenUsed/>
    <w:qFormat/>
    <w:rPr>
      <w:i/>
      <w:iCs/>
    </w:rPr>
  </w:style>
  <w:style w:type="paragraph" w:customStyle="1" w:styleId="12CCC54B0E9A4BC8ABB018D0FBBC8068">
    <w:name w:val="12CCC54B0E9A4BC8ABB018D0FBBC8068"/>
  </w:style>
  <w:style w:type="paragraph" w:customStyle="1" w:styleId="91C2BDB224C342E1AB94CB60D2B9639F">
    <w:name w:val="91C2BDB224C342E1AB94CB60D2B9639F"/>
  </w:style>
  <w:style w:type="paragraph" w:customStyle="1" w:styleId="CF359E0EAC8C4C9599AD7858412E21E3">
    <w:name w:val="CF359E0EAC8C4C9599AD7858412E21E3"/>
  </w:style>
  <w:style w:type="paragraph" w:customStyle="1" w:styleId="705BD8BE73154DDF861C2C7D58FB520A">
    <w:name w:val="705BD8BE73154DDF861C2C7D58FB520A"/>
  </w:style>
  <w:style w:type="paragraph" w:customStyle="1" w:styleId="993438B98ED84B0680102B22FEF8AE42">
    <w:name w:val="993438B98ED84B0680102B22FEF8AE42"/>
  </w:style>
  <w:style w:type="paragraph" w:customStyle="1" w:styleId="96F2AFB4AB68446CA0625030858671BB">
    <w:name w:val="96F2AFB4AB68446CA0625030858671BB"/>
  </w:style>
  <w:style w:type="paragraph" w:customStyle="1" w:styleId="D65BE04E69D04B60AF23E6A28B7D0A18">
    <w:name w:val="D65BE04E69D04B60AF23E6A28B7D0A18"/>
  </w:style>
  <w:style w:type="paragraph" w:customStyle="1" w:styleId="FCF8E6F10C2C423590734F7611566840">
    <w:name w:val="FCF8E6F10C2C423590734F7611566840"/>
  </w:style>
  <w:style w:type="paragraph" w:customStyle="1" w:styleId="A8FB7342B1A6449FB0E38088DEEEB775">
    <w:name w:val="A8FB7342B1A6449FB0E38088DEEEB775"/>
  </w:style>
  <w:style w:type="paragraph" w:customStyle="1" w:styleId="6F1ACF71FC0940AA8580025B12179DA4">
    <w:name w:val="6F1ACF71FC0940AA8580025B12179DA4"/>
  </w:style>
  <w:style w:type="paragraph" w:customStyle="1" w:styleId="8609721FDAA0465F8BF376F9D1540682">
    <w:name w:val="8609721FDAA0465F8BF376F9D1540682"/>
  </w:style>
  <w:style w:type="paragraph" w:customStyle="1" w:styleId="9C89E72B44CE40AA9F40840D6C5A595B">
    <w:name w:val="9C89E72B44CE40AA9F40840D6C5A595B"/>
  </w:style>
  <w:style w:type="paragraph" w:customStyle="1" w:styleId="B06FAD7E131449F79ABBB257EBF41622">
    <w:name w:val="B06FAD7E131449F79ABBB257EBF41622"/>
  </w:style>
  <w:style w:type="paragraph" w:customStyle="1" w:styleId="CB779677B7CF4FBEAD7286547EB9A373">
    <w:name w:val="CB779677B7CF4FBEAD7286547EB9A373"/>
  </w:style>
  <w:style w:type="paragraph" w:customStyle="1" w:styleId="2C8E307B99AA47BD99DA17D04DAA8F62">
    <w:name w:val="2C8E307B99AA47BD99DA17D04DAA8F62"/>
  </w:style>
  <w:style w:type="paragraph" w:customStyle="1" w:styleId="CBFE2BCCC8984B80A40CDB2492FCC482">
    <w:name w:val="CBFE2BCCC8984B80A40CDB2492FCC482"/>
  </w:style>
  <w:style w:type="paragraph" w:customStyle="1" w:styleId="EC2692388969452D94DD8C9ED4C01AD1">
    <w:name w:val="EC2692388969452D94DD8C9ED4C01AD1"/>
  </w:style>
  <w:style w:type="paragraph" w:customStyle="1" w:styleId="FAB3DC799B4F42269CEB66DDBE27983D">
    <w:name w:val="FAB3DC799B4F42269CEB66DDBE27983D"/>
  </w:style>
  <w:style w:type="paragraph" w:customStyle="1" w:styleId="02344289ABE344A6B263510DF42C69B4">
    <w:name w:val="02344289ABE344A6B263510DF42C69B4"/>
  </w:style>
  <w:style w:type="paragraph" w:customStyle="1" w:styleId="456384D7AEEC40628EE90854973F60AD">
    <w:name w:val="456384D7AEEC40628EE90854973F60AD"/>
  </w:style>
  <w:style w:type="paragraph" w:customStyle="1" w:styleId="7D96932851A046DE9CE32A5D54C1458E">
    <w:name w:val="7D96932851A046DE9CE32A5D54C1458E"/>
  </w:style>
  <w:style w:type="paragraph" w:customStyle="1" w:styleId="678585178C314B5D86C4B76B8891FE6D">
    <w:name w:val="678585178C314B5D86C4B76B8891FE6D"/>
  </w:style>
  <w:style w:type="paragraph" w:customStyle="1" w:styleId="054DC971CFCB4295BE58E3DBF0880FB5">
    <w:name w:val="054DC971CFCB4295BE58E3DBF0880FB5"/>
  </w:style>
  <w:style w:type="paragraph" w:customStyle="1" w:styleId="CF6ABDCF0A564B80A9B3052953AD23B5">
    <w:name w:val="CF6ABDCF0A564B80A9B3052953AD23B5"/>
  </w:style>
  <w:style w:type="paragraph" w:customStyle="1" w:styleId="5D5C67B0808042F7B9114BD1EA10E514">
    <w:name w:val="5D5C67B0808042F7B9114BD1EA10E514"/>
  </w:style>
  <w:style w:type="paragraph" w:customStyle="1" w:styleId="749DFE4D77144AFBBA2EDA6B0085D803">
    <w:name w:val="749DFE4D77144AFBBA2EDA6B0085D803"/>
  </w:style>
  <w:style w:type="paragraph" w:customStyle="1" w:styleId="85F06499007B45F98DB9AB2AD69F8A37">
    <w:name w:val="85F06499007B45F98DB9AB2AD69F8A37"/>
  </w:style>
  <w:style w:type="paragraph" w:customStyle="1" w:styleId="5A5CA7BC30614EFB9AA4591A31E5CEFA">
    <w:name w:val="5A5CA7BC30614EFB9AA4591A31E5CEFA"/>
  </w:style>
  <w:style w:type="paragraph" w:customStyle="1" w:styleId="DEC4E47D920E494EA5238C791394D263">
    <w:name w:val="DEC4E47D920E494EA5238C791394D263"/>
  </w:style>
  <w:style w:type="paragraph" w:customStyle="1" w:styleId="3494604CB1584E2A9EBFC7FDA33AC3CE">
    <w:name w:val="3494604CB1584E2A9EBFC7FDA33AC3CE"/>
  </w:style>
  <w:style w:type="paragraph" w:customStyle="1" w:styleId="71C55E1174534F959578B436F1BB7E1D">
    <w:name w:val="71C55E1174534F959578B436F1BB7E1D"/>
  </w:style>
  <w:style w:type="paragraph" w:customStyle="1" w:styleId="5B08AA074E4D4245BF692944E52CCEE1">
    <w:name w:val="5B08AA074E4D4245BF692944E52CCEE1"/>
  </w:style>
  <w:style w:type="paragraph" w:customStyle="1" w:styleId="B1C40D3DFACD4862A9FB837AC67F8212">
    <w:name w:val="B1C40D3DFACD4862A9FB837AC67F8212"/>
  </w:style>
  <w:style w:type="paragraph" w:customStyle="1" w:styleId="E946642B2B48418B94CC708B7FD7AEAE">
    <w:name w:val="E946642B2B48418B94CC708B7FD7AEAE"/>
  </w:style>
  <w:style w:type="paragraph" w:customStyle="1" w:styleId="DA4BDE394AEA421D9776D79F2CBAB3B4">
    <w:name w:val="DA4BDE394AEA421D9776D79F2CBAB3B4"/>
  </w:style>
  <w:style w:type="paragraph" w:customStyle="1" w:styleId="C81C5FAC608C49FCA088FEB016BA776F">
    <w:name w:val="C81C5FAC608C49FCA088FEB016BA776F"/>
  </w:style>
  <w:style w:type="paragraph" w:customStyle="1" w:styleId="49159CDB3333418F915D13091FCAFA98">
    <w:name w:val="49159CDB3333418F915D13091FCAFA98"/>
  </w:style>
  <w:style w:type="paragraph" w:customStyle="1" w:styleId="28E1B77A2B1743C39690374597F247B1">
    <w:name w:val="28E1B77A2B1743C39690374597F247B1"/>
  </w:style>
  <w:style w:type="paragraph" w:customStyle="1" w:styleId="EB5681F8939141A5BDB7F590DA38F8C7">
    <w:name w:val="EB5681F8939141A5BDB7F590DA38F8C7"/>
  </w:style>
  <w:style w:type="paragraph" w:customStyle="1" w:styleId="4D901F6EB5F3497D9BACC0355894D1F2">
    <w:name w:val="4D901F6EB5F3497D9BACC0355894D1F2"/>
  </w:style>
  <w:style w:type="paragraph" w:customStyle="1" w:styleId="959D02A691844658BBA0D02FE9D461F5">
    <w:name w:val="959D02A691844658BBA0D02FE9D461F5"/>
  </w:style>
  <w:style w:type="paragraph" w:customStyle="1" w:styleId="65F0447BF9AC4F5F87D714BE421F8F23">
    <w:name w:val="65F0447BF9AC4F5F87D714BE421F8F23"/>
  </w:style>
  <w:style w:type="paragraph" w:customStyle="1" w:styleId="4DE951EF9ABC416D84F2930239BAA48C">
    <w:name w:val="4DE951EF9ABC416D84F2930239BAA48C"/>
  </w:style>
  <w:style w:type="paragraph" w:customStyle="1" w:styleId="F6B732C385414CCCB09438BE7A712106">
    <w:name w:val="F6B732C385414CCCB09438BE7A712106"/>
  </w:style>
  <w:style w:type="paragraph" w:customStyle="1" w:styleId="162EECCD52AC45BE88B053D3EBCFA4F7">
    <w:name w:val="162EECCD52AC45BE88B053D3EBCFA4F7"/>
  </w:style>
  <w:style w:type="paragraph" w:customStyle="1" w:styleId="7501BDD79C3242BB9195F73320CB925D">
    <w:name w:val="7501BDD79C3242BB9195F73320CB925D"/>
  </w:style>
  <w:style w:type="paragraph" w:customStyle="1" w:styleId="B7E5B704F3974CA9BD8DA8DB1430C4C8">
    <w:name w:val="B7E5B704F3974CA9BD8DA8DB1430C4C8"/>
  </w:style>
  <w:style w:type="paragraph" w:customStyle="1" w:styleId="087D3E5ED580462D918A0CFDF8F74C1E">
    <w:name w:val="087D3E5ED580462D918A0CFDF8F74C1E"/>
  </w:style>
  <w:style w:type="paragraph" w:customStyle="1" w:styleId="E7E75E44776D443AA420884DA2A0E35A">
    <w:name w:val="E7E75E44776D443AA420884DA2A0E35A"/>
  </w:style>
  <w:style w:type="paragraph" w:customStyle="1" w:styleId="E426413929AF4AE99D0A56DEF3D98809">
    <w:name w:val="E426413929AF4AE99D0A56DEF3D98809"/>
  </w:style>
  <w:style w:type="paragraph" w:customStyle="1" w:styleId="6FE0A394463E4481AB2A5E1A129BD55B">
    <w:name w:val="6FE0A394463E4481AB2A5E1A129BD55B"/>
  </w:style>
  <w:style w:type="paragraph" w:customStyle="1" w:styleId="50CC07CC00A042EDA1986FC37A9C04A9">
    <w:name w:val="50CC07CC00A042EDA1986FC37A9C04A9"/>
  </w:style>
  <w:style w:type="paragraph" w:customStyle="1" w:styleId="095969E81BBA4FCA89EBED7F5CB6605B">
    <w:name w:val="095969E81BBA4FCA89EBED7F5CB6605B"/>
  </w:style>
  <w:style w:type="paragraph" w:customStyle="1" w:styleId="79F939DB76CD48979E3675DE89563A5C">
    <w:name w:val="79F939DB76CD48979E3675DE89563A5C"/>
  </w:style>
  <w:style w:type="paragraph" w:customStyle="1" w:styleId="32468C8153E74313A5B19662901246E5">
    <w:name w:val="32468C8153E74313A5B19662901246E5"/>
  </w:style>
  <w:style w:type="paragraph" w:customStyle="1" w:styleId="D4D87C55ACA94B69876339F78A73B746">
    <w:name w:val="D4D87C55ACA94B69876339F78A73B746"/>
  </w:style>
  <w:style w:type="paragraph" w:customStyle="1" w:styleId="22A515C0368D40C2A7E3A58BA74159E3">
    <w:name w:val="22A515C0368D40C2A7E3A58BA74159E3"/>
  </w:style>
  <w:style w:type="paragraph" w:customStyle="1" w:styleId="37FF7028C00848E2A04E325A96FAE725">
    <w:name w:val="37FF7028C00848E2A04E325A96FAE725"/>
    <w:rsid w:val="00CF4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{49799338-5E79-42D6-9301-070BA3BDC31E}</b:Guid>
    <b:Title>Название Статьи</b:Title>
    <b:Year>Год</b:Year>
    <b:JournalName>Название Журнала</b:JournalName>
    <b:Pages>Номера Страниц</b:Pages>
    <b:Author>
      <b:Author>
        <b:NameList>
          <b:Person>
            <b:Last>Фамилия</b:Last>
            <b:First>Имя,</b:First>
            <b:Middle>Отчество</b:Middle>
          </b:Person>
        </b:NameList>
      </b:Author>
    </b:Author>
    <b:RefOrder>1</b:RefOrder>
  </b:Source>
  <b:Source>
    <b:Tag>Last</b:Tag>
    <b:SourceType>Book</b:SourceType>
    <b:Guid>{7A55EE9E-4A8C-49C2-814D-7FE1A987311D}</b:Guid>
    <b:Title>Название Книги</b:Title>
    <b:Year>Год</b:Year>
    <b:City>Название Города</b:City>
    <b:Publisher>Название Издательства</b:Publisher>
    <b:Author>
      <b:Author>
        <b:NameList>
          <b:Person>
            <b:Last>Фамилия</b:Last>
            <b:First>Имя,</b:First>
            <b:Middle>Отчество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0FF16BA-0958-458B-9582-EF581366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{8CBB2790-9DCC-47BE-98D2-7A8AD67D940B}tf03982351_win32</Template>
  <TotalTime>0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[Title]</vt:lpstr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Proekt odnogo uzbeka i dvuh futbolistov</dc:title>
  <dc:subject/>
  <dc:creator>Veifario</dc:creator>
  <cp:keywords/>
  <dc:description/>
  <cp:lastModifiedBy>IT-Academy</cp:lastModifiedBy>
  <cp:revision>2</cp:revision>
  <dcterms:created xsi:type="dcterms:W3CDTF">2022-09-15T14:25:00Z</dcterms:created>
  <dcterms:modified xsi:type="dcterms:W3CDTF">2022-09-15T14:25:00Z</dcterms:modified>
</cp:coreProperties>
</file>